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  <w:r w:rsidRPr="00023128">
        <w:rPr>
          <w:sz w:val="32"/>
          <w:szCs w:val="20"/>
          <w:lang w:val="uk-UA"/>
        </w:rPr>
        <w:t>Національний технічний університет України</w:t>
      </w: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  <w:r w:rsidRPr="00023128">
        <w:rPr>
          <w:sz w:val="32"/>
          <w:szCs w:val="20"/>
          <w:lang w:val="uk-UA"/>
        </w:rPr>
        <w:t>«Київський політехнічний інститут імені Ігоря Сікорського»</w:t>
      </w: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  <w:r w:rsidRPr="00023128">
        <w:rPr>
          <w:sz w:val="32"/>
          <w:szCs w:val="20"/>
          <w:lang w:val="uk-UA"/>
        </w:rPr>
        <w:t>Факультет інформатики та обчислювальної техніки</w:t>
      </w: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  <w:r w:rsidRPr="00023128">
        <w:rPr>
          <w:sz w:val="32"/>
          <w:szCs w:val="20"/>
          <w:lang w:val="uk-UA"/>
        </w:rPr>
        <w:t>Кафедра обчислювальної техніки</w:t>
      </w: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</w:p>
    <w:p w:rsidR="00807C59" w:rsidRPr="00023128" w:rsidRDefault="000427D0" w:rsidP="000427D0">
      <w:pPr>
        <w:jc w:val="center"/>
        <w:rPr>
          <w:sz w:val="40"/>
          <w:lang w:val="uk-UA" w:eastAsia="ru-RU"/>
        </w:rPr>
      </w:pPr>
      <w:r w:rsidRPr="00023128">
        <w:rPr>
          <w:sz w:val="40"/>
          <w:lang w:val="uk-UA" w:eastAsia="ru-RU"/>
        </w:rPr>
        <w:t>Основи об'єктно-орієнтованого програмування</w:t>
      </w:r>
    </w:p>
    <w:p w:rsidR="00807C59" w:rsidRPr="00B15A16" w:rsidRDefault="000427D0" w:rsidP="00807C59">
      <w:pPr>
        <w:autoSpaceDE w:val="0"/>
        <w:autoSpaceDN w:val="0"/>
        <w:adjustRightInd w:val="0"/>
        <w:spacing w:before="0" w:after="0" w:line="240" w:lineRule="auto"/>
        <w:jc w:val="center"/>
        <w:rPr>
          <w:sz w:val="36"/>
          <w:szCs w:val="20"/>
        </w:rPr>
      </w:pPr>
      <w:r w:rsidRPr="00023128">
        <w:rPr>
          <w:sz w:val="36"/>
          <w:szCs w:val="20"/>
          <w:lang w:val="uk-UA"/>
        </w:rPr>
        <w:t>Лабораторна робота №</w:t>
      </w:r>
      <w:r w:rsidR="00B15A16" w:rsidRPr="00B15A16">
        <w:rPr>
          <w:sz w:val="36"/>
          <w:szCs w:val="20"/>
        </w:rPr>
        <w:t>4</w:t>
      </w: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center"/>
        <w:rPr>
          <w:sz w:val="36"/>
          <w:szCs w:val="20"/>
          <w:lang w:val="uk-UA"/>
        </w:rPr>
      </w:pPr>
      <w:r w:rsidRPr="00023128">
        <w:rPr>
          <w:sz w:val="36"/>
          <w:szCs w:val="20"/>
          <w:lang w:val="uk-UA"/>
        </w:rPr>
        <w:t>«</w:t>
      </w:r>
      <w:r w:rsidR="00B15A16">
        <w:rPr>
          <w:sz w:val="36"/>
          <w:szCs w:val="20"/>
          <w:lang w:val="uk-UA"/>
        </w:rPr>
        <w:t>Класи</w:t>
      </w:r>
      <w:r w:rsidR="00CC40AB">
        <w:rPr>
          <w:sz w:val="36"/>
          <w:szCs w:val="20"/>
          <w:lang w:val="uk-UA"/>
        </w:rPr>
        <w:t xml:space="preserve"> в мові програмування </w:t>
      </w:r>
      <w:proofErr w:type="spellStart"/>
      <w:r w:rsidR="00CC40AB">
        <w:rPr>
          <w:sz w:val="36"/>
          <w:szCs w:val="20"/>
          <w:lang w:val="uk-UA"/>
        </w:rPr>
        <w:t>Java</w:t>
      </w:r>
      <w:proofErr w:type="spellEnd"/>
      <w:r w:rsidRPr="00023128">
        <w:rPr>
          <w:sz w:val="36"/>
          <w:szCs w:val="20"/>
          <w:lang w:val="uk-UA"/>
        </w:rPr>
        <w:t>»</w:t>
      </w: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  <w:r w:rsidRPr="00023128">
        <w:rPr>
          <w:sz w:val="32"/>
          <w:szCs w:val="20"/>
          <w:lang w:val="uk-UA"/>
        </w:rPr>
        <w:t>Виконала:</w:t>
      </w: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  <w:r w:rsidRPr="00023128">
        <w:rPr>
          <w:sz w:val="32"/>
          <w:szCs w:val="20"/>
          <w:lang w:val="uk-UA"/>
        </w:rPr>
        <w:t>студентка групи ІВ-71</w:t>
      </w: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  <w:r w:rsidRPr="00023128">
        <w:rPr>
          <w:sz w:val="32"/>
          <w:szCs w:val="20"/>
          <w:lang w:val="uk-UA"/>
        </w:rPr>
        <w:t>Молчанова В. С.</w:t>
      </w: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  <w:r w:rsidRPr="00023128">
        <w:rPr>
          <w:sz w:val="32"/>
          <w:szCs w:val="20"/>
          <w:lang w:val="uk-UA"/>
        </w:rPr>
        <w:t>Залікова книжка № ІВ-7110</w:t>
      </w:r>
    </w:p>
    <w:p w:rsidR="00807C59" w:rsidRPr="00023128" w:rsidRDefault="000427D0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  <w:r w:rsidRPr="00023128">
        <w:rPr>
          <w:sz w:val="32"/>
          <w:szCs w:val="20"/>
          <w:lang w:val="uk-UA"/>
        </w:rPr>
        <w:t xml:space="preserve">Перевірив </w:t>
      </w:r>
      <w:proofErr w:type="spellStart"/>
      <w:r w:rsidRPr="00023128">
        <w:rPr>
          <w:sz w:val="32"/>
          <w:szCs w:val="20"/>
          <w:lang w:val="uk-UA"/>
        </w:rPr>
        <w:t>Подрубайло</w:t>
      </w:r>
      <w:proofErr w:type="spellEnd"/>
      <w:r w:rsidRPr="00023128">
        <w:rPr>
          <w:sz w:val="32"/>
          <w:szCs w:val="20"/>
          <w:lang w:val="uk-UA"/>
        </w:rPr>
        <w:t xml:space="preserve"> О. О.</w:t>
      </w: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  <w:r w:rsidRPr="00023128">
        <w:rPr>
          <w:sz w:val="32"/>
          <w:szCs w:val="20"/>
          <w:lang w:val="uk-UA"/>
        </w:rPr>
        <w:t>Київ</w:t>
      </w:r>
    </w:p>
    <w:p w:rsidR="00807C59" w:rsidRPr="00023128" w:rsidRDefault="000427D0" w:rsidP="00807C59">
      <w:pPr>
        <w:spacing w:line="240" w:lineRule="auto"/>
        <w:jc w:val="center"/>
        <w:rPr>
          <w:sz w:val="32"/>
          <w:szCs w:val="20"/>
          <w:lang w:val="uk-UA"/>
        </w:rPr>
      </w:pPr>
      <w:r w:rsidRPr="00023128">
        <w:rPr>
          <w:sz w:val="32"/>
          <w:szCs w:val="20"/>
          <w:lang w:val="uk-UA"/>
        </w:rPr>
        <w:t>2018</w:t>
      </w:r>
      <w:r w:rsidR="00807C59" w:rsidRPr="00023128">
        <w:rPr>
          <w:sz w:val="32"/>
          <w:szCs w:val="20"/>
          <w:lang w:val="uk-UA"/>
        </w:rPr>
        <w:t xml:space="preserve"> р.</w:t>
      </w:r>
    </w:p>
    <w:p w:rsidR="00B15A16" w:rsidRDefault="00CC40AB" w:rsidP="00B15A16">
      <w:pPr>
        <w:pStyle w:val="1"/>
        <w:rPr>
          <w:lang w:val="uk-UA"/>
        </w:rPr>
      </w:pPr>
      <w:r>
        <w:rPr>
          <w:lang w:val="uk-UA"/>
        </w:rPr>
        <w:lastRenderedPageBreak/>
        <w:t>Власний варіант:</w:t>
      </w:r>
    </w:p>
    <w:p w:rsidR="00B15A16" w:rsidRDefault="00B15A16" w:rsidP="00B15A16">
      <w:pPr>
        <w:rPr>
          <w:lang w:val="uk-UA"/>
        </w:rPr>
      </w:pPr>
      <w:r>
        <w:rPr>
          <w:lang w:val="uk-UA"/>
        </w:rPr>
        <w:t>С</w:t>
      </w:r>
      <w:r>
        <w:rPr>
          <w:vertAlign w:val="subscript"/>
          <w:lang w:val="uk-UA"/>
        </w:rPr>
        <w:t>17</w:t>
      </w:r>
      <w:r>
        <w:rPr>
          <w:lang w:val="uk-UA"/>
        </w:rPr>
        <w:t xml:space="preserve"> = 7110 % 17 =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7365"/>
      </w:tblGrid>
      <w:tr w:rsidR="00B15A16" w:rsidTr="002A67D5">
        <w:tc>
          <w:tcPr>
            <w:tcW w:w="562" w:type="dxa"/>
            <w:vAlign w:val="center"/>
          </w:tcPr>
          <w:p w:rsidR="00B15A16" w:rsidRDefault="00B15A16" w:rsidP="002A67D5">
            <w:pPr>
              <w:spacing w:before="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418" w:type="dxa"/>
            <w:vAlign w:val="center"/>
          </w:tcPr>
          <w:p w:rsidR="00B15A16" w:rsidRDefault="00B15A16" w:rsidP="002A67D5">
            <w:pPr>
              <w:spacing w:before="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Дія з рядком</w:t>
            </w:r>
          </w:p>
        </w:tc>
        <w:tc>
          <w:tcPr>
            <w:tcW w:w="7365" w:type="dxa"/>
            <w:vAlign w:val="center"/>
          </w:tcPr>
          <w:p w:rsidR="00B15A16" w:rsidRDefault="00B15A16" w:rsidP="002A67D5">
            <w:pPr>
              <w:spacing w:before="0" w:after="0"/>
              <w:jc w:val="left"/>
              <w:rPr>
                <w:lang w:val="uk-UA"/>
              </w:rPr>
            </w:pPr>
            <w:r w:rsidRPr="00336FF6">
              <w:rPr>
                <w:lang w:val="uk-UA"/>
              </w:rPr>
              <w:t xml:space="preserve">В кожному реченні </w:t>
            </w:r>
            <w:r>
              <w:rPr>
                <w:lang w:val="uk-UA"/>
              </w:rPr>
              <w:t xml:space="preserve">заданого тексту змінити місцями </w:t>
            </w:r>
            <w:r w:rsidRPr="00336FF6">
              <w:rPr>
                <w:lang w:val="uk-UA"/>
              </w:rPr>
              <w:t>перше та останнє слово,</w:t>
            </w:r>
            <w:r>
              <w:rPr>
                <w:lang w:val="uk-UA"/>
              </w:rPr>
              <w:t xml:space="preserve"> </w:t>
            </w:r>
            <w:r w:rsidRPr="00336FF6">
              <w:rPr>
                <w:lang w:val="uk-UA"/>
              </w:rPr>
              <w:t>не змінивши довжини речення.</w:t>
            </w:r>
          </w:p>
        </w:tc>
      </w:tr>
    </w:tbl>
    <w:p w:rsidR="00FA57E7" w:rsidRPr="00FA57E7" w:rsidRDefault="00FA57E7" w:rsidP="00FA57E7">
      <w:pPr>
        <w:pStyle w:val="1"/>
        <w:rPr>
          <w:lang w:val="en-US"/>
        </w:rPr>
      </w:pPr>
      <w:r w:rsidRPr="00FA57E7">
        <w:rPr>
          <w:lang w:val="uk-UA"/>
        </w:rPr>
        <w:t>Діаграма класів</w:t>
      </w:r>
      <w:r>
        <w:rPr>
          <w:lang w:val="uk-UA"/>
        </w:rPr>
        <w:t>:</w:t>
      </w:r>
    </w:p>
    <w:p w:rsidR="00FA57E7" w:rsidRPr="00FA57E7" w:rsidRDefault="00FA57E7" w:rsidP="00FA57E7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300470" cy="456438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AB" w:rsidRPr="00B15A16" w:rsidRDefault="003E1EDA" w:rsidP="003E1EDA">
      <w:pPr>
        <w:pStyle w:val="1"/>
        <w:rPr>
          <w:lang w:val="en-US"/>
        </w:rPr>
      </w:pPr>
      <w:r>
        <w:t>Код</w:t>
      </w:r>
      <w:r w:rsidRPr="00B15A16">
        <w:rPr>
          <w:lang w:val="en-US"/>
        </w:rPr>
        <w:t xml:space="preserve"> </w:t>
      </w:r>
      <w:proofErr w:type="spellStart"/>
      <w:r>
        <w:t>програми</w:t>
      </w:r>
      <w:proofErr w:type="spellEnd"/>
      <w:r w:rsidRPr="00B15A16">
        <w:rPr>
          <w:lang w:val="en-US"/>
        </w:rPr>
        <w:t>:</w:t>
      </w:r>
    </w:p>
    <w:p w:rsidR="00FA57E7" w:rsidRPr="00FA57E7" w:rsidRDefault="00FA57E7" w:rsidP="00FA5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 {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Text text1 =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Text(</w:t>
      </w:r>
      <w:r w:rsidRPr="00FA57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"Hello,        everyone! Thanks for still reading this. Really."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FA57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(text1);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Sentence[] temp = text1.getSentences();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Text text2 =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Text(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temp.</w:t>
      </w:r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A57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temp.</w:t>
      </w:r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++){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text2.addSentence(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temp[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swapFirstAndLast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FA57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(text2);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3B050E" w:rsidRDefault="003B050E" w:rsidP="003E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A57E7" w:rsidRDefault="00FA57E7" w:rsidP="00FA5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 {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Sentence[] </w:t>
      </w:r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sentences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Text(String text) {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text =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text.replaceAll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A57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"[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\\</w:t>
      </w:r>
      <w:r w:rsidRPr="00FA57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t]{2,}"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A57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"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String[] split =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text.split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A57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"(?&lt;=[?!.]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\\</w:t>
      </w:r>
      <w:r w:rsidRPr="00FA57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s)"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sentences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Sentence[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split.</w:t>
      </w:r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A57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split.</w:t>
      </w:r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sentences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Sentence(split[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Text(</w:t>
      </w:r>
      <w:proofErr w:type="spellStart"/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size){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sentences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Sentence[size];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addSentence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position, Sentence sentence){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sentences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[position] = sentence;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Sentence[]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getSentences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sentences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A57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FA57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=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(Sentence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sentence:</w:t>
      </w:r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sentences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text.append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(sentence+</w:t>
      </w:r>
      <w:r w:rsidRPr="00FA57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"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text.toString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FA57E7" w:rsidRDefault="00FA57E7" w:rsidP="00FA5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A57E7" w:rsidRPr="00FA57E7" w:rsidRDefault="00FA57E7" w:rsidP="00FA5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Sentence {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SentenceMember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</w:t>
      </w:r>
      <w:proofErr w:type="spellStart"/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sentenceMembers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Sentence(String s) {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String[] split =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s.split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A57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"(?=,|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\\</w:t>
      </w:r>
      <w:r w:rsidRPr="00FA57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.|!|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\\</w:t>
      </w:r>
      <w:r w:rsidRPr="00FA57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?)|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\\</w:t>
      </w:r>
      <w:r w:rsidRPr="00FA57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s"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sentenceMembers</w:t>
      </w:r>
      <w:proofErr w:type="spellEnd"/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SentenceMember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split.</w:t>
      </w:r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A57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split.</w:t>
      </w:r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Punctuation.</w:t>
      </w:r>
      <w:r w:rsidRPr="00FA57E7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allowedSymbols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.contains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(split[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 {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sentenceMembers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Punctuation(split[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sentenceMembers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Word(split[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Sentence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swapFirstAndLast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sentenceMembers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r w:rsidRPr="00FA57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Sentence result =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Sentence(</w:t>
      </w:r>
      <w:proofErr w:type="spellStart"/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.toString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result.</w:t>
      </w:r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sentenceMembers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A57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sentenceMembers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sentenceMembers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FA57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].capitalize();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result.</w:t>
      </w:r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sentenceMembers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sentenceMembers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FA57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sentenceMembers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A57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reduceFirstLetter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this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SentenceMember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getSentenceMembers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sentenceMembers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A57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FA57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sentence =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A57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sentenceMembers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FA57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++){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sentence.append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sentenceMembers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(!(</w:t>
      </w:r>
      <w:proofErr w:type="spellStart"/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sentenceMembers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[i+</w:t>
      </w:r>
      <w:r w:rsidRPr="00FA57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proofErr w:type="spellStart"/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instanceof</w:t>
      </w:r>
      <w:proofErr w:type="spellEnd"/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Punctuation)){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sentence.append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A57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"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sentence.append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sentenceMembers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sentenceMembers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FA57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sentence.toString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FA57E7" w:rsidRPr="00FA57E7" w:rsidRDefault="00FA57E7" w:rsidP="00FA5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A57E7" w:rsidRDefault="00FA57E7" w:rsidP="003E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A57E7" w:rsidRPr="00FA57E7" w:rsidRDefault="00FA57E7" w:rsidP="00FA5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abstract class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SentenceMember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abstract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SentenceMember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capitalize();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abstract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SentenceMember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reduceFirstLetter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FA57E7" w:rsidRDefault="00FA57E7" w:rsidP="003E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A57E7" w:rsidRPr="00FA57E7" w:rsidRDefault="00FA57E7" w:rsidP="00FA5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Punctuation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SentenceMember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FA57E7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allowedSymbols</w:t>
      </w:r>
      <w:proofErr w:type="spellEnd"/>
      <w:r w:rsidRPr="00FA57E7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A57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,.!?-;:"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symbol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Punctuation(String symbol){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symbol</w:t>
      </w:r>
      <w:proofErr w:type="spellEnd"/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symbol;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Punctuation capitalize(){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this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Punctuation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reduceFirstLetter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this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A57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FA57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symbol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FA57E7" w:rsidRDefault="00FA57E7" w:rsidP="003E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A57E7" w:rsidRPr="00FA57E7" w:rsidRDefault="00FA57E7" w:rsidP="00FA5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Word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SentenceMember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Letter[] </w:t>
      </w:r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letters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Word(String word){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letters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Letter[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word.length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()];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A57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word.length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++){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letters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Letter(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word.substring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i+</w:t>
      </w:r>
      <w:r w:rsidRPr="00FA57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 capitalize(){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=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letters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A57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toUpperCase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A57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letters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++){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s.append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letters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new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Word(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s.toString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Word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reduceFirstLetter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=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letters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A57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toLowerCase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A57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letters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++){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s.append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letters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new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Word(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s.toString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Letter[]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getLetters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letters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A57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FA57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 =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(Letter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letters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word.append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(letter);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word.toString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FA57E7" w:rsidRDefault="00FA57E7" w:rsidP="003E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A57E7" w:rsidRPr="00FA57E7" w:rsidRDefault="00FA57E7" w:rsidP="00FA5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{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symbol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Letter(String symbol){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symbol</w:t>
      </w:r>
      <w:proofErr w:type="spellEnd"/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symbol;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A57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FA57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A5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A5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symbol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A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FA57E7" w:rsidRDefault="00FA57E7" w:rsidP="003E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E1EDA" w:rsidRDefault="00B15A16" w:rsidP="00B15A16">
      <w:pPr>
        <w:pStyle w:val="1"/>
        <w:rPr>
          <w:lang w:val="uk-UA"/>
        </w:rPr>
      </w:pPr>
      <w:r>
        <w:rPr>
          <w:lang w:val="uk-UA"/>
        </w:rPr>
        <w:t>Висновок</w:t>
      </w:r>
    </w:p>
    <w:p w:rsidR="00B15A16" w:rsidRDefault="00FA57E7" w:rsidP="00B15A16">
      <w:pPr>
        <w:rPr>
          <w:lang w:val="uk-UA"/>
        </w:rPr>
      </w:pPr>
      <w:r>
        <w:rPr>
          <w:lang w:val="uk-UA"/>
        </w:rPr>
        <w:t>На мою думку, в контексті цієї роботи було доречно не розглядати пробіли, як окремі розділові знаки, а просто додавати їх у потрібних місцях вже при виводі. Також я</w:t>
      </w:r>
      <w:r w:rsidR="00B15A16">
        <w:rPr>
          <w:lang w:val="uk-UA"/>
        </w:rPr>
        <w:t xml:space="preserve"> вирішила, що програма буде більш універсальною, якщо клас </w:t>
      </w:r>
      <w:r w:rsidR="00B15A16">
        <w:rPr>
          <w:lang w:val="en-US"/>
        </w:rPr>
        <w:t>Sentence</w:t>
      </w:r>
      <w:r w:rsidR="00B15A16" w:rsidRPr="00B15A16">
        <w:rPr>
          <w:lang w:val="uk-UA"/>
        </w:rPr>
        <w:t xml:space="preserve"> </w:t>
      </w:r>
      <w:r w:rsidR="00B15A16">
        <w:rPr>
          <w:lang w:val="uk-UA"/>
        </w:rPr>
        <w:t>буде мати метод, який не змінює вихідне речення, а повертає нове. Тому я додала можливості створювати пустий текст із заданою кількістю речень та змінювати конкретне речення в тексті.</w:t>
      </w:r>
    </w:p>
    <w:p w:rsidR="00FA57E7" w:rsidRPr="00334B64" w:rsidRDefault="00FA57E7" w:rsidP="00B15A16">
      <w:r>
        <w:rPr>
          <w:lang w:val="uk-UA"/>
        </w:rPr>
        <w:t xml:space="preserve">До того ж я вирішила покращити роботу </w:t>
      </w:r>
      <w:proofErr w:type="spellStart"/>
      <w:r>
        <w:rPr>
          <w:lang w:val="uk-UA"/>
        </w:rPr>
        <w:t>алгоритма</w:t>
      </w:r>
      <w:proofErr w:type="spellEnd"/>
      <w:r>
        <w:rPr>
          <w:lang w:val="uk-UA"/>
        </w:rPr>
        <w:t xml:space="preserve"> з попередньої роботи, і тепер при заміні слів, перше слово в реченні пишеть</w:t>
      </w:r>
      <w:bookmarkStart w:id="0" w:name="_GoBack"/>
      <w:bookmarkEnd w:id="0"/>
      <w:r>
        <w:rPr>
          <w:lang w:val="uk-UA"/>
        </w:rPr>
        <w:t>ся з великої літери, а останнє – з маленької.</w:t>
      </w:r>
    </w:p>
    <w:sectPr w:rsidR="00FA57E7" w:rsidRPr="00334B64" w:rsidSect="00B15A1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0AB"/>
    <w:rsid w:val="00023128"/>
    <w:rsid w:val="000427D0"/>
    <w:rsid w:val="001F4C68"/>
    <w:rsid w:val="00334B64"/>
    <w:rsid w:val="003B050E"/>
    <w:rsid w:val="003E1EDA"/>
    <w:rsid w:val="006133CD"/>
    <w:rsid w:val="0064705E"/>
    <w:rsid w:val="00807772"/>
    <w:rsid w:val="00807C59"/>
    <w:rsid w:val="00906D58"/>
    <w:rsid w:val="00A66B71"/>
    <w:rsid w:val="00B15A16"/>
    <w:rsid w:val="00B862FE"/>
    <w:rsid w:val="00CC40AB"/>
    <w:rsid w:val="00E5449B"/>
    <w:rsid w:val="00FA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B163B"/>
  <w15:chartTrackingRefBased/>
  <w15:docId w15:val="{270B059E-0EE4-4B35-9620-9E739C10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C59"/>
    <w:pPr>
      <w:spacing w:before="120" w:after="120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A57E7"/>
    <w:pPr>
      <w:outlineLvl w:val="0"/>
    </w:pPr>
    <w:rPr>
      <w:b/>
      <w:sz w:val="32"/>
      <w:u w:val="single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57E7"/>
    <w:rPr>
      <w:rFonts w:ascii="Times New Roman" w:hAnsi="Times New Roman" w:cs="Times New Roman"/>
      <w:b/>
      <w:sz w:val="32"/>
      <w:u w:val="single"/>
    </w:rPr>
  </w:style>
  <w:style w:type="table" w:styleId="a3">
    <w:name w:val="Table Grid"/>
    <w:basedOn w:val="a1"/>
    <w:uiPriority w:val="39"/>
    <w:rsid w:val="00CC4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E1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1ED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&#1059;&#1095;&#1105;&#1073;&#1072;\!&#1059;&#1085;&#1080;&#1074;&#1077;&#1088;\&#1051;&#1072;&#1073;&#1086;&#1088;&#1072;&#1090;&#1086;&#1088;&#1085;&#1072;%20&#1079;%20&#1054;&#1054;&#105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3B6CB-FEF5-4074-A5F4-78CBCC2FF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 з ООП</Template>
  <TotalTime>39</TotalTime>
  <Pages>1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bunka</dc:creator>
  <cp:keywords/>
  <dc:description/>
  <cp:lastModifiedBy>Варвара Молчанова</cp:lastModifiedBy>
  <cp:revision>4</cp:revision>
  <cp:lastPrinted>2018-03-31T20:54:00Z</cp:lastPrinted>
  <dcterms:created xsi:type="dcterms:W3CDTF">2018-03-31T16:37:00Z</dcterms:created>
  <dcterms:modified xsi:type="dcterms:W3CDTF">2018-03-31T21:08:00Z</dcterms:modified>
</cp:coreProperties>
</file>