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Національний технічний університет України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«Київський політехнічний інститут імені Ігоря Сікорського»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Факультет інформатики та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Кафедра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0427D0" w:rsidP="000427D0">
      <w:pPr>
        <w:jc w:val="center"/>
        <w:rPr>
          <w:sz w:val="40"/>
          <w:lang w:val="uk-UA" w:eastAsia="ru-RU"/>
        </w:rPr>
      </w:pPr>
      <w:r w:rsidRPr="00023128">
        <w:rPr>
          <w:sz w:val="40"/>
          <w:lang w:val="uk-UA" w:eastAsia="ru-RU"/>
        </w:rPr>
        <w:t>Основи об'єктно-орієнтованого програмування</w:t>
      </w:r>
    </w:p>
    <w:p w:rsidR="00807C59" w:rsidRPr="00336FF6" w:rsidRDefault="000427D0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023128">
        <w:rPr>
          <w:sz w:val="36"/>
          <w:szCs w:val="20"/>
          <w:lang w:val="uk-UA"/>
        </w:rPr>
        <w:t>Лабораторна робота №</w:t>
      </w:r>
      <w:r w:rsidR="00336FF6" w:rsidRPr="00336FF6">
        <w:rPr>
          <w:sz w:val="36"/>
          <w:szCs w:val="20"/>
        </w:rPr>
        <w:t>3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023128">
        <w:rPr>
          <w:sz w:val="36"/>
          <w:szCs w:val="20"/>
          <w:lang w:val="uk-UA"/>
        </w:rPr>
        <w:t>«</w:t>
      </w:r>
      <w:r w:rsidR="00336FF6">
        <w:rPr>
          <w:sz w:val="36"/>
          <w:szCs w:val="20"/>
          <w:lang w:val="uk-UA"/>
        </w:rPr>
        <w:t>Рядки</w:t>
      </w:r>
      <w:r w:rsidR="00CC40AB">
        <w:rPr>
          <w:sz w:val="36"/>
          <w:szCs w:val="20"/>
          <w:lang w:val="uk-UA"/>
        </w:rPr>
        <w:t xml:space="preserve"> в мові програмування </w:t>
      </w:r>
      <w:proofErr w:type="spellStart"/>
      <w:r w:rsidR="00CC40AB">
        <w:rPr>
          <w:sz w:val="36"/>
          <w:szCs w:val="20"/>
          <w:lang w:val="uk-UA"/>
        </w:rPr>
        <w:t>Java</w:t>
      </w:r>
      <w:proofErr w:type="spellEnd"/>
      <w:r w:rsidRPr="00023128">
        <w:rPr>
          <w:sz w:val="36"/>
          <w:szCs w:val="20"/>
          <w:lang w:val="uk-UA"/>
        </w:rPr>
        <w:t>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Виконала: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студентка групи ІВ-71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Молчанова В. С.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Залікова книжка № ІВ-7110</w:t>
      </w:r>
    </w:p>
    <w:p w:rsidR="00807C59" w:rsidRPr="00023128" w:rsidRDefault="000427D0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 xml:space="preserve">Перевірив </w:t>
      </w:r>
      <w:proofErr w:type="spellStart"/>
      <w:r w:rsidRPr="00023128">
        <w:rPr>
          <w:sz w:val="32"/>
          <w:szCs w:val="20"/>
          <w:lang w:val="uk-UA"/>
        </w:rPr>
        <w:t>Подрубайло</w:t>
      </w:r>
      <w:proofErr w:type="spellEnd"/>
      <w:r w:rsidRPr="00023128">
        <w:rPr>
          <w:sz w:val="32"/>
          <w:szCs w:val="20"/>
          <w:lang w:val="uk-UA"/>
        </w:rPr>
        <w:t xml:space="preserve"> О. О.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Київ</w:t>
      </w:r>
    </w:p>
    <w:p w:rsidR="00807C59" w:rsidRPr="00023128" w:rsidRDefault="000427D0" w:rsidP="00807C59">
      <w:pPr>
        <w:spacing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2018</w:t>
      </w:r>
      <w:r w:rsidR="00807C59" w:rsidRPr="00023128">
        <w:rPr>
          <w:sz w:val="32"/>
          <w:szCs w:val="20"/>
          <w:lang w:val="uk-UA"/>
        </w:rPr>
        <w:t xml:space="preserve"> р.</w:t>
      </w:r>
    </w:p>
    <w:p w:rsidR="001F4C68" w:rsidRDefault="00CC40AB" w:rsidP="003E1EDA">
      <w:pPr>
        <w:pStyle w:val="1"/>
        <w:rPr>
          <w:lang w:val="uk-UA"/>
        </w:rPr>
      </w:pPr>
      <w:r>
        <w:rPr>
          <w:lang w:val="uk-UA"/>
        </w:rPr>
        <w:lastRenderedPageBreak/>
        <w:t>Власний варіант:</w:t>
      </w:r>
    </w:p>
    <w:p w:rsidR="00CC40AB" w:rsidRDefault="00CC40AB">
      <w:pPr>
        <w:rPr>
          <w:lang w:val="uk-UA"/>
        </w:rPr>
      </w:pPr>
      <w:r>
        <w:rPr>
          <w:lang w:val="uk-UA"/>
        </w:rPr>
        <w:t>С</w:t>
      </w:r>
      <w:r w:rsidR="00336FF6">
        <w:rPr>
          <w:vertAlign w:val="subscript"/>
          <w:lang w:val="uk-UA"/>
        </w:rPr>
        <w:t>3</w:t>
      </w:r>
      <w:r w:rsidR="00336FF6">
        <w:rPr>
          <w:lang w:val="uk-UA"/>
        </w:rPr>
        <w:t xml:space="preserve"> = 7110 % 3</w:t>
      </w:r>
      <w:r>
        <w:rPr>
          <w:lang w:val="uk-UA"/>
        </w:rPr>
        <w:t xml:space="preserve"> = 0</w:t>
      </w:r>
    </w:p>
    <w:p w:rsidR="00CC40AB" w:rsidRDefault="00CC40AB">
      <w:pPr>
        <w:rPr>
          <w:lang w:val="uk-UA"/>
        </w:rPr>
      </w:pPr>
      <w:r>
        <w:rPr>
          <w:lang w:val="uk-UA"/>
        </w:rPr>
        <w:t>С</w:t>
      </w:r>
      <w:r w:rsidR="00336FF6">
        <w:rPr>
          <w:lang w:val="uk-UA"/>
        </w:rPr>
        <w:t>1</w:t>
      </w:r>
      <w:r>
        <w:rPr>
          <w:vertAlign w:val="subscript"/>
          <w:lang w:val="uk-UA"/>
        </w:rPr>
        <w:t>7</w:t>
      </w:r>
      <w:r>
        <w:rPr>
          <w:lang w:val="uk-UA"/>
        </w:rPr>
        <w:t xml:space="preserve"> = 7110 % </w:t>
      </w:r>
      <w:r w:rsidR="00336FF6">
        <w:rPr>
          <w:lang w:val="uk-UA"/>
        </w:rPr>
        <w:t>17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365"/>
      </w:tblGrid>
      <w:tr w:rsidR="00CC40AB" w:rsidTr="00CC40AB">
        <w:tc>
          <w:tcPr>
            <w:tcW w:w="562" w:type="dxa"/>
            <w:vAlign w:val="center"/>
          </w:tcPr>
          <w:p w:rsidR="00CC40AB" w:rsidRDefault="00CC40AB" w:rsidP="00CC40AB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418" w:type="dxa"/>
            <w:vAlign w:val="center"/>
          </w:tcPr>
          <w:p w:rsidR="00CC40AB" w:rsidRDefault="00336FF6" w:rsidP="00CC40AB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7365" w:type="dxa"/>
            <w:vAlign w:val="center"/>
          </w:tcPr>
          <w:p w:rsidR="00CC40AB" w:rsidRPr="00CC40AB" w:rsidRDefault="00336FF6" w:rsidP="00CC40AB">
            <w:pPr>
              <w:spacing w:before="0" w:after="0"/>
              <w:jc w:val="center"/>
              <w:rPr>
                <w:i/>
                <w:lang w:val="en-US"/>
              </w:rPr>
            </w:pPr>
            <w:proofErr w:type="spellStart"/>
            <w:r w:rsidRPr="00336FF6">
              <w:rPr>
                <w:lang w:val="en-US"/>
              </w:rPr>
              <w:t>StringBuilder</w:t>
            </w:r>
            <w:proofErr w:type="spellEnd"/>
          </w:p>
        </w:tc>
      </w:tr>
      <w:tr w:rsidR="00CC40AB" w:rsidTr="00CC40AB">
        <w:tc>
          <w:tcPr>
            <w:tcW w:w="562" w:type="dxa"/>
            <w:vAlign w:val="center"/>
          </w:tcPr>
          <w:p w:rsidR="00CC40AB" w:rsidRDefault="00CC40AB" w:rsidP="00CC40AB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18" w:type="dxa"/>
            <w:vAlign w:val="center"/>
          </w:tcPr>
          <w:p w:rsidR="00CC40AB" w:rsidRDefault="00CC40AB" w:rsidP="00336FF6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Дія з </w:t>
            </w:r>
            <w:r w:rsidR="00336FF6">
              <w:rPr>
                <w:lang w:val="uk-UA"/>
              </w:rPr>
              <w:t>рядком</w:t>
            </w:r>
          </w:p>
        </w:tc>
        <w:tc>
          <w:tcPr>
            <w:tcW w:w="7365" w:type="dxa"/>
            <w:vAlign w:val="center"/>
          </w:tcPr>
          <w:p w:rsidR="00CC40AB" w:rsidRDefault="00336FF6" w:rsidP="00336FF6">
            <w:pPr>
              <w:spacing w:before="0" w:after="0"/>
              <w:jc w:val="left"/>
              <w:rPr>
                <w:lang w:val="uk-UA"/>
              </w:rPr>
            </w:pPr>
            <w:r w:rsidRPr="00336FF6">
              <w:rPr>
                <w:lang w:val="uk-UA"/>
              </w:rPr>
              <w:t xml:space="preserve">В кожному реченні </w:t>
            </w:r>
            <w:r>
              <w:rPr>
                <w:lang w:val="uk-UA"/>
              </w:rPr>
              <w:t xml:space="preserve">заданого тексту змінити місцями </w:t>
            </w:r>
            <w:r w:rsidRPr="00336FF6">
              <w:rPr>
                <w:lang w:val="uk-UA"/>
              </w:rPr>
              <w:t>перше та останнє слово,</w:t>
            </w:r>
            <w:r>
              <w:rPr>
                <w:lang w:val="uk-UA"/>
              </w:rPr>
              <w:t xml:space="preserve"> </w:t>
            </w:r>
            <w:r w:rsidRPr="00336FF6">
              <w:rPr>
                <w:lang w:val="uk-UA"/>
              </w:rPr>
              <w:t>не змінивши довжини речення.</w:t>
            </w:r>
          </w:p>
        </w:tc>
      </w:tr>
    </w:tbl>
    <w:p w:rsidR="00CC40AB" w:rsidRPr="00336FF6" w:rsidRDefault="003E1EDA" w:rsidP="003E1EDA">
      <w:pPr>
        <w:pStyle w:val="1"/>
        <w:rPr>
          <w:lang w:val="en-US"/>
        </w:rPr>
      </w:pPr>
      <w:r>
        <w:t>Код</w:t>
      </w:r>
      <w:r w:rsidRPr="00336FF6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336FF6">
        <w:rPr>
          <w:lang w:val="en-US"/>
        </w:rPr>
        <w:t>:</w:t>
      </w:r>
    </w:p>
    <w:p w:rsidR="00336FF6" w:rsidRPr="00336FF6" w:rsidRDefault="00336FF6" w:rsidP="00336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replaceFirstAndLAst(StringBuilder s1){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StringBuilder s2 = s1;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(s1.indexOf(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!= -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endOfFirst = s1.indexOf(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first = s1.substring(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endOfFirst);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last = s1.substring(s1.lastIndexOf(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s1.length());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s2 = s1.replace(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endOfFirst, last);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s2 = s2.replace(s2.lastIndexOf(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s2.length(), first);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StringBuilder text =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 everyone. Thanks for reading this. Really."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StringBuilder result =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= 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= text.indexOf(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start);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 != -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StringBuilder sentence = </w:t>
      </w:r>
      <w:r w:rsidRPr="00336F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StringBuilder(text.substring(start, end));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result.append(</w:t>
      </w:r>
      <w:r w:rsidRPr="00336F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replaceFirstAndLAst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(sentence)+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 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start = end + 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end = text.indexOf(</w:t>
      </w:r>
      <w:r w:rsidRPr="00336F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start);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result.delete(result.length()-</w:t>
      </w:r>
      <w:r w:rsidRPr="00336F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result.length());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336F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.println(text);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336F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.println(result);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36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E1EDA" w:rsidRPr="00336FF6" w:rsidRDefault="003E1EDA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3E1EDA" w:rsidRPr="003E1EDA" w:rsidRDefault="003E1EDA" w:rsidP="003E1EDA">
      <w:pPr>
        <w:rPr>
          <w:lang w:val="en-US"/>
        </w:rPr>
      </w:pPr>
    </w:p>
    <w:sectPr w:rsidR="003E1EDA" w:rsidRPr="003E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AB"/>
    <w:rsid w:val="00023128"/>
    <w:rsid w:val="000427D0"/>
    <w:rsid w:val="001F4C68"/>
    <w:rsid w:val="00336FF6"/>
    <w:rsid w:val="003E1EDA"/>
    <w:rsid w:val="0064705E"/>
    <w:rsid w:val="00807772"/>
    <w:rsid w:val="00807C59"/>
    <w:rsid w:val="008C603E"/>
    <w:rsid w:val="00A66B71"/>
    <w:rsid w:val="00CC40AB"/>
    <w:rsid w:val="00E5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08F"/>
  <w15:chartTrackingRefBased/>
  <w15:docId w15:val="{270B059E-0EE4-4B35-9620-9E739C10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C59"/>
    <w:pPr>
      <w:spacing w:before="120" w:after="12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66B71"/>
    <w:pPr>
      <w:outlineLvl w:val="0"/>
    </w:pPr>
    <w:rPr>
      <w:b/>
      <w:sz w:val="32"/>
      <w:u w:val="single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B71"/>
    <w:rPr>
      <w:rFonts w:ascii="Times New Roman" w:hAnsi="Times New Roman" w:cs="Times New Roman"/>
      <w:b/>
      <w:sz w:val="32"/>
      <w:u w:val="single"/>
    </w:rPr>
  </w:style>
  <w:style w:type="table" w:styleId="a3">
    <w:name w:val="Table Grid"/>
    <w:basedOn w:val="a1"/>
    <w:uiPriority w:val="39"/>
    <w:rsid w:val="00C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&#1059;&#1095;&#1105;&#1073;&#1072;\!&#1059;&#1085;&#1080;&#1074;&#1077;&#1088;\&#1051;&#1072;&#1073;&#1086;&#1088;&#1072;&#1090;&#1086;&#1088;&#1085;&#1072;%20&#1079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з ООП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bunka</dc:creator>
  <cp:keywords/>
  <dc:description/>
  <cp:lastModifiedBy>Варвара Молчанова</cp:lastModifiedBy>
  <cp:revision>2</cp:revision>
  <cp:lastPrinted>2018-03-02T13:19:00Z</cp:lastPrinted>
  <dcterms:created xsi:type="dcterms:W3CDTF">2018-03-30T20:26:00Z</dcterms:created>
  <dcterms:modified xsi:type="dcterms:W3CDTF">2018-03-30T20:26:00Z</dcterms:modified>
</cp:coreProperties>
</file>