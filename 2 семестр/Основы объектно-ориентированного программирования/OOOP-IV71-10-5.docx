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>Національний технічний університет України</w:t>
      </w: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>«Київський політехнічний інститут імені Ігоря Сікорського»</w:t>
      </w: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>Факультет інформатики та обчислювальної техніки</w:t>
      </w: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>Кафедра обчислювальної техніки</w:t>
      </w: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</w:p>
    <w:p w:rsidR="00807C59" w:rsidRPr="00023128" w:rsidRDefault="000427D0" w:rsidP="000427D0">
      <w:pPr>
        <w:jc w:val="center"/>
        <w:rPr>
          <w:sz w:val="40"/>
          <w:lang w:val="uk-UA" w:eastAsia="ru-RU"/>
        </w:rPr>
      </w:pPr>
      <w:r w:rsidRPr="00023128">
        <w:rPr>
          <w:sz w:val="40"/>
          <w:lang w:val="uk-UA" w:eastAsia="ru-RU"/>
        </w:rPr>
        <w:t>Основи об'єктно-орієнтованого програмування</w:t>
      </w:r>
    </w:p>
    <w:p w:rsidR="00807C59" w:rsidRPr="004B3B49" w:rsidRDefault="000427D0" w:rsidP="00807C59">
      <w:pPr>
        <w:autoSpaceDE w:val="0"/>
        <w:autoSpaceDN w:val="0"/>
        <w:adjustRightInd w:val="0"/>
        <w:spacing w:before="0" w:after="0" w:line="240" w:lineRule="auto"/>
        <w:jc w:val="center"/>
        <w:rPr>
          <w:sz w:val="36"/>
          <w:szCs w:val="20"/>
        </w:rPr>
      </w:pPr>
      <w:r w:rsidRPr="00023128">
        <w:rPr>
          <w:sz w:val="36"/>
          <w:szCs w:val="20"/>
          <w:lang w:val="uk-UA"/>
        </w:rPr>
        <w:t>Лабораторна робота №</w:t>
      </w:r>
      <w:r w:rsidR="004B3B49" w:rsidRPr="004B3B49">
        <w:rPr>
          <w:sz w:val="36"/>
          <w:szCs w:val="20"/>
        </w:rPr>
        <w:t>5</w:t>
      </w: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center"/>
        <w:rPr>
          <w:sz w:val="36"/>
          <w:szCs w:val="20"/>
          <w:lang w:val="uk-UA"/>
        </w:rPr>
      </w:pPr>
      <w:r w:rsidRPr="00023128">
        <w:rPr>
          <w:sz w:val="36"/>
          <w:szCs w:val="20"/>
          <w:lang w:val="uk-UA"/>
        </w:rPr>
        <w:t>«</w:t>
      </w:r>
      <w:r w:rsidR="004B3B49">
        <w:rPr>
          <w:sz w:val="36"/>
          <w:szCs w:val="20"/>
          <w:lang w:val="uk-UA"/>
        </w:rPr>
        <w:t>Наслідування та поліморфізм</w:t>
      </w:r>
      <w:r w:rsidRPr="00023128">
        <w:rPr>
          <w:sz w:val="36"/>
          <w:szCs w:val="20"/>
          <w:lang w:val="uk-UA"/>
        </w:rPr>
        <w:t>»</w:t>
      </w: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>Виконала:</w:t>
      </w: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>студентка групи ІВ-71</w:t>
      </w: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>Молчанова В. С.</w:t>
      </w: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>Залікова книжка № ІВ-7110</w:t>
      </w:r>
    </w:p>
    <w:p w:rsidR="00807C59" w:rsidRPr="00023128" w:rsidRDefault="000427D0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 xml:space="preserve">Перевірив </w:t>
      </w:r>
      <w:proofErr w:type="spellStart"/>
      <w:r w:rsidRPr="00023128">
        <w:rPr>
          <w:sz w:val="32"/>
          <w:szCs w:val="20"/>
          <w:lang w:val="uk-UA"/>
        </w:rPr>
        <w:t>Подрубайло</w:t>
      </w:r>
      <w:proofErr w:type="spellEnd"/>
      <w:r w:rsidRPr="00023128">
        <w:rPr>
          <w:sz w:val="32"/>
          <w:szCs w:val="20"/>
          <w:lang w:val="uk-UA"/>
        </w:rPr>
        <w:t xml:space="preserve"> О. О.</w:t>
      </w: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</w:p>
    <w:p w:rsidR="00807C59" w:rsidRPr="00023128" w:rsidRDefault="00807C59" w:rsidP="00807C59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>Київ</w:t>
      </w:r>
    </w:p>
    <w:p w:rsidR="00807C59" w:rsidRPr="00023128" w:rsidRDefault="000427D0" w:rsidP="00807C59">
      <w:pPr>
        <w:spacing w:line="240" w:lineRule="auto"/>
        <w:jc w:val="center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>2018</w:t>
      </w:r>
      <w:r w:rsidR="00807C59" w:rsidRPr="00023128">
        <w:rPr>
          <w:sz w:val="32"/>
          <w:szCs w:val="20"/>
          <w:lang w:val="uk-UA"/>
        </w:rPr>
        <w:t xml:space="preserve"> р.</w:t>
      </w:r>
    </w:p>
    <w:p w:rsidR="00B15A16" w:rsidRDefault="00CC40AB" w:rsidP="00B15A16">
      <w:pPr>
        <w:pStyle w:val="1"/>
        <w:rPr>
          <w:lang w:val="uk-UA"/>
        </w:rPr>
      </w:pPr>
      <w:r>
        <w:rPr>
          <w:lang w:val="uk-UA"/>
        </w:rPr>
        <w:lastRenderedPageBreak/>
        <w:t>Власний варіант:</w:t>
      </w:r>
    </w:p>
    <w:p w:rsidR="00B15A16" w:rsidRDefault="00B15A16" w:rsidP="00B15A16">
      <w:pPr>
        <w:rPr>
          <w:lang w:val="uk-UA"/>
        </w:rPr>
      </w:pPr>
      <w:r>
        <w:rPr>
          <w:lang w:val="uk-UA"/>
        </w:rPr>
        <w:t>С</w:t>
      </w:r>
      <w:r>
        <w:rPr>
          <w:vertAlign w:val="subscript"/>
          <w:lang w:val="uk-UA"/>
        </w:rPr>
        <w:t>17</w:t>
      </w:r>
      <w:r>
        <w:rPr>
          <w:lang w:val="uk-UA"/>
        </w:rPr>
        <w:t xml:space="preserve"> = 7110 % 17 =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8"/>
        <w:gridCol w:w="9016"/>
      </w:tblGrid>
      <w:tr w:rsidR="004B3B49" w:rsidTr="004B3B49">
        <w:trPr>
          <w:trHeight w:val="263"/>
        </w:trPr>
        <w:tc>
          <w:tcPr>
            <w:tcW w:w="688" w:type="dxa"/>
            <w:vAlign w:val="center"/>
          </w:tcPr>
          <w:p w:rsidR="004B3B49" w:rsidRDefault="004B3B49" w:rsidP="002A67D5">
            <w:pPr>
              <w:spacing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9016" w:type="dxa"/>
            <w:vAlign w:val="center"/>
          </w:tcPr>
          <w:p w:rsidR="004B3B49" w:rsidRPr="004B3B49" w:rsidRDefault="004B3B49" w:rsidP="004B3B49">
            <w:pPr>
              <w:spacing w:before="0" w:after="0"/>
              <w:jc w:val="left"/>
              <w:rPr>
                <w:lang w:val="uk-UA"/>
              </w:rPr>
            </w:pPr>
            <w:r w:rsidRPr="004B3B49">
              <w:rPr>
                <w:lang w:val="uk-UA"/>
              </w:rPr>
              <w:t>Визначити ієрархію музичних композицій. Записати на диск альбом.</w:t>
            </w:r>
          </w:p>
          <w:p w:rsidR="004B3B49" w:rsidRPr="004B3B49" w:rsidRDefault="004B3B49" w:rsidP="004B3B49">
            <w:pPr>
              <w:spacing w:before="0" w:after="0"/>
              <w:jc w:val="left"/>
              <w:rPr>
                <w:lang w:val="uk-UA"/>
              </w:rPr>
            </w:pPr>
            <w:r w:rsidRPr="004B3B49">
              <w:rPr>
                <w:lang w:val="uk-UA"/>
              </w:rPr>
              <w:t>Порахувати тривалість альбому. Провести перестановку композицій диска на</w:t>
            </w:r>
          </w:p>
          <w:p w:rsidR="004B3B49" w:rsidRPr="004B3B49" w:rsidRDefault="004B3B49" w:rsidP="004B3B49">
            <w:pPr>
              <w:spacing w:before="0" w:after="0"/>
              <w:jc w:val="left"/>
              <w:rPr>
                <w:lang w:val="uk-UA"/>
              </w:rPr>
            </w:pPr>
            <w:r w:rsidRPr="004B3B49">
              <w:rPr>
                <w:lang w:val="uk-UA"/>
              </w:rPr>
              <w:t>основі приналежності до стилю. Знайти композицію, що відповідає заданому</w:t>
            </w:r>
          </w:p>
          <w:p w:rsidR="004B3B49" w:rsidRDefault="004B3B49" w:rsidP="004B3B49">
            <w:pPr>
              <w:spacing w:before="0" w:after="0"/>
              <w:jc w:val="left"/>
              <w:rPr>
                <w:lang w:val="uk-UA"/>
              </w:rPr>
            </w:pPr>
            <w:r w:rsidRPr="004B3B49">
              <w:rPr>
                <w:lang w:val="uk-UA"/>
              </w:rPr>
              <w:t>діапазону довжини треків.</w:t>
            </w:r>
          </w:p>
        </w:tc>
      </w:tr>
    </w:tbl>
    <w:p w:rsidR="00FA57E7" w:rsidRPr="00FA57E7" w:rsidRDefault="00FA57E7" w:rsidP="00FA57E7">
      <w:pPr>
        <w:pStyle w:val="1"/>
        <w:rPr>
          <w:lang w:val="en-US"/>
        </w:rPr>
      </w:pPr>
      <w:r w:rsidRPr="00FA57E7">
        <w:rPr>
          <w:lang w:val="uk-UA"/>
        </w:rPr>
        <w:t>Діаграма класів</w:t>
      </w:r>
      <w:r>
        <w:rPr>
          <w:lang w:val="uk-UA"/>
        </w:rPr>
        <w:t>:</w:t>
      </w:r>
    </w:p>
    <w:p w:rsidR="00FA57E7" w:rsidRPr="00FA57E7" w:rsidRDefault="004B3B49" w:rsidP="00FA57E7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300470" cy="4107180"/>
            <wp:effectExtent l="0" t="0" r="508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AB" w:rsidRPr="00B15A16" w:rsidRDefault="003E1EDA" w:rsidP="003E1EDA">
      <w:pPr>
        <w:pStyle w:val="1"/>
        <w:rPr>
          <w:lang w:val="en-US"/>
        </w:rPr>
      </w:pPr>
      <w:r>
        <w:t>Код</w:t>
      </w:r>
      <w:r w:rsidRPr="00B15A16">
        <w:rPr>
          <w:lang w:val="en-US"/>
        </w:rPr>
        <w:t xml:space="preserve"> </w:t>
      </w:r>
      <w:proofErr w:type="spellStart"/>
      <w:r>
        <w:t>програми</w:t>
      </w:r>
      <w:proofErr w:type="spellEnd"/>
      <w:r w:rsidRPr="00B15A16">
        <w:rPr>
          <w:lang w:val="en-US"/>
        </w:rPr>
        <w:t>:</w:t>
      </w:r>
    </w:p>
    <w:p w:rsidR="004B3B49" w:rsidRPr="004B3B49" w:rsidRDefault="004B3B49" w:rsidP="004B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This program allows to create albums with songs of different styles, write them to disks,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sort tracks by the style and find them by duration.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@author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KindBlindMind</w:t>
      </w:r>
      <w:proofErr w:type="spellEnd"/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@version 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1.0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 {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RockTrack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song1 =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RockTrack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B3B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"Zombie"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B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"The Cranberries"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B4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315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RockTrack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song2 =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RockTrack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B3B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"Bohemian Rhapsody"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B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"Queen"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B4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367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PopTrack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song3 =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PopTrack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B3B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"Dancing Queen"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B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"ABBA"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B4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232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InstrumentalTrack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song4 =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InstrumentalTrack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B3B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"Winter"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B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"Vivaldi"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B4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570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Album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album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Album(</w:t>
      </w:r>
      <w:r w:rsidRPr="004B3B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"album"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B4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album.addTrack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(song1);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album.addTrack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(song3);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album.addTrack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(song2);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album.addTrack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(song4);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Disk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Disk(</w:t>
      </w:r>
      <w:r w:rsidRPr="004B3B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"disk"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B4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disk.addAlbum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(album);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B3B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"* Songs on the disk:"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MusicTrack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i: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disk.getTracks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()){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B3B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4B3B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 Duration of the album:"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album.getDuration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+ </w:t>
      </w:r>
      <w:r w:rsidRPr="004B3B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seconds"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disk.sortByStyle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B3B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4B3B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 Songs on the disk, sorted by style:"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MusicTrack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i: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disk.getTracks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()){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B3B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4B3B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 Songs on the disk with duration from 300 to 400 seconds:"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MusicTrack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from300to400 =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disk.getByDuration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B3B4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B4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400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(from300to400.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length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4B3B4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B3B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"No such songs"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MusicTrack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i: from300to400){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FA57E7" w:rsidRDefault="00FA57E7" w:rsidP="003E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B3B49" w:rsidRPr="004B3B49" w:rsidRDefault="004B3B49" w:rsidP="004B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java.util.Arrays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Describes a disk with possibility to write some albums on it.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@author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KindBlindMind</w:t>
      </w:r>
      <w:proofErr w:type="spellEnd"/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@version 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1.0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Disk {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size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Album[] 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albums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MusicTrack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tracks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{};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albumCounter</w:t>
      </w:r>
      <w:proofErr w:type="spellEnd"/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4B3B4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>@</w:t>
      </w:r>
      <w:proofErr w:type="spellStart"/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>param</w:t>
      </w:r>
      <w:proofErr w:type="spellEnd"/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 w:eastAsia="ru-RU"/>
        </w:rPr>
        <w:t xml:space="preserve">name </w:t>
      </w:r>
      <w:proofErr w:type="spellStart"/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name</w:t>
      </w:r>
      <w:proofErr w:type="spellEnd"/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of the disk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>@</w:t>
      </w:r>
      <w:proofErr w:type="spellStart"/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>param</w:t>
      </w:r>
      <w:proofErr w:type="spellEnd"/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 w:eastAsia="ru-RU"/>
        </w:rPr>
        <w:t xml:space="preserve">size 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the number of albums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Disk(String name, </w:t>
      </w:r>
      <w:proofErr w:type="spellStart"/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size){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(size &lt;= </w:t>
      </w:r>
      <w:r w:rsidRPr="004B3B4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 new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IllegalArgumentException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B3B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"Disk's size must be a positive number"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name;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size</w:t>
      </w:r>
      <w:proofErr w:type="spellEnd"/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size;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albums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Album[size];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Writes album on the disk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>@</w:t>
      </w:r>
      <w:proofErr w:type="spellStart"/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>param</w:t>
      </w:r>
      <w:proofErr w:type="spellEnd"/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 w:eastAsia="ru-RU"/>
        </w:rPr>
        <w:t xml:space="preserve">album 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the album to be written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    */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addAlbum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(Album album){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albumCounter</w:t>
      </w:r>
      <w:proofErr w:type="spellEnd"/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&gt;= 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size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B3B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"! Album not added (disk is full)"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albums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albumCounter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++] = album;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MusicTrack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track: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album.getTracks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()){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tracks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Arrays.</w:t>
      </w:r>
      <w:r w:rsidRPr="004B3B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copyOf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tracks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tracks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4B3B4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tracks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tracks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4B3B4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track;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Sorts tracks on disk by style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sortByStyle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B3B4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tracks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4B3B4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++){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4B3B4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j &lt; </w:t>
      </w:r>
      <w:proofErr w:type="spellStart"/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tracks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tracks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tracks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[j]) &gt; </w:t>
      </w:r>
      <w:r w:rsidRPr="004B3B4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MusicTrack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 = 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tracks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tracks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tracks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tracks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 = temp;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@return 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tracks from the disk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MusicTrack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getTracks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tracks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>@</w:t>
      </w:r>
      <w:proofErr w:type="spellStart"/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>param</w:t>
      </w:r>
      <w:proofErr w:type="spellEnd"/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 w:eastAsia="ru-RU"/>
        </w:rPr>
        <w:t xml:space="preserve">min 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minimal duration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>@</w:t>
      </w:r>
      <w:proofErr w:type="spellStart"/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>param</w:t>
      </w:r>
      <w:proofErr w:type="spellEnd"/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 w:eastAsia="ru-RU"/>
        </w:rPr>
        <w:t xml:space="preserve">max 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maximal duration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@return 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array of </w:t>
      </w:r>
      <w:proofErr w:type="spellStart"/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MusicTracks</w:t>
      </w:r>
      <w:proofErr w:type="spellEnd"/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with fee from </w:t>
      </w:r>
      <w:proofErr w:type="spellStart"/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minFee</w:t>
      </w:r>
      <w:proofErr w:type="spellEnd"/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to </w:t>
      </w:r>
      <w:proofErr w:type="spellStart"/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maxFee</w:t>
      </w:r>
      <w:proofErr w:type="spellEnd"/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MusicTrack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getByDuration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min, </w:t>
      </w:r>
      <w:proofErr w:type="spellStart"/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max) {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MusicTrack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result = {};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MusicTrack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MusicTrack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tracks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MusicTrack.getDuration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&gt;= min &amp;&amp;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MusicTrack.getDuration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&lt;= max) {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result =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Arrays.</w:t>
      </w:r>
      <w:r w:rsidRPr="004B3B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copyOf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(result,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result.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4B3B4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result[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result.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4B3B4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MusicTrack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4B3B49" w:rsidRDefault="004B3B49" w:rsidP="003E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B3B49" w:rsidRPr="004B3B49" w:rsidRDefault="004B3B49" w:rsidP="004B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Describes an album with possibility to add some music tracks to it.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@author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KindBlindMind</w:t>
      </w:r>
      <w:proofErr w:type="spellEnd"/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@version 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1.0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Album {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size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MusicTrack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tracks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duration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4B3B4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trackCounter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>@</w:t>
      </w:r>
      <w:proofErr w:type="spellStart"/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>param</w:t>
      </w:r>
      <w:proofErr w:type="spellEnd"/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 w:eastAsia="ru-RU"/>
        </w:rPr>
        <w:t xml:space="preserve">name </w:t>
      </w:r>
      <w:proofErr w:type="spellStart"/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name</w:t>
      </w:r>
      <w:proofErr w:type="spellEnd"/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of the album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>@</w:t>
      </w:r>
      <w:proofErr w:type="spellStart"/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>param</w:t>
      </w:r>
      <w:proofErr w:type="spellEnd"/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 w:eastAsia="ru-RU"/>
        </w:rPr>
        <w:t xml:space="preserve">size 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the number of songs in the album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Album(String name, </w:t>
      </w:r>
      <w:proofErr w:type="spellStart"/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size){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(size &lt;= </w:t>
      </w:r>
      <w:r w:rsidRPr="004B3B4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 new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IllegalArgumentException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B3B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"Album's size must be a positive number"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name;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size</w:t>
      </w:r>
      <w:proofErr w:type="spellEnd"/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size;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tracks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MusicTrack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[size];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trackCounter</w:t>
      </w:r>
      <w:proofErr w:type="spellEnd"/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4B3B4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Adds a music track to the album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>@</w:t>
      </w:r>
      <w:proofErr w:type="spellStart"/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>param</w:t>
      </w:r>
      <w:proofErr w:type="spellEnd"/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 w:eastAsia="ru-RU"/>
        </w:rPr>
        <w:t xml:space="preserve">track 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 track to be added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addTrack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MusicTrack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track){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trackCounter</w:t>
      </w:r>
      <w:proofErr w:type="spellEnd"/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 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size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tracks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trackCounter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++] = track;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duration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+=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track.getDuration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B3B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"! Song not added (album is full)"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@return 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name of the album and number of tracks in it.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4B3B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4B3B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trackCounter</w:t>
      </w:r>
      <w:proofErr w:type="spellEnd"/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4B3B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tracks)"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@return 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duration of the album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getDuration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duration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@return 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tracks from the album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MusicTrack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getTracks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tracks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4B3B49" w:rsidRDefault="004B3B49" w:rsidP="003E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B3B49" w:rsidRPr="004B3B49" w:rsidRDefault="004B3B49" w:rsidP="004B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Describes an abstract music track.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@author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KindBlindMind</w:t>
      </w:r>
      <w:proofErr w:type="spellEnd"/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@version 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1.0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abstract class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MusicTrack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implements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Comparable&lt;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MusicTrack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&gt;{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author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duration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>@</w:t>
      </w:r>
      <w:proofErr w:type="spellStart"/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>param</w:t>
      </w:r>
      <w:proofErr w:type="spellEnd"/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 w:eastAsia="ru-RU"/>
        </w:rPr>
        <w:t xml:space="preserve">name </w:t>
      </w:r>
      <w:proofErr w:type="spellStart"/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name</w:t>
      </w:r>
      <w:proofErr w:type="spellEnd"/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of the track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>@</w:t>
      </w:r>
      <w:proofErr w:type="spellStart"/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>param</w:t>
      </w:r>
      <w:proofErr w:type="spellEnd"/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 w:eastAsia="ru-RU"/>
        </w:rPr>
        <w:t xml:space="preserve">author </w:t>
      </w:r>
      <w:proofErr w:type="spellStart"/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author</w:t>
      </w:r>
      <w:proofErr w:type="spellEnd"/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of the track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>@</w:t>
      </w:r>
      <w:proofErr w:type="spellStart"/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>param</w:t>
      </w:r>
      <w:proofErr w:type="spellEnd"/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 w:eastAsia="ru-RU"/>
        </w:rPr>
        <w:t xml:space="preserve">duration </w:t>
      </w:r>
      <w:proofErr w:type="spellStart"/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duration</w:t>
      </w:r>
      <w:proofErr w:type="spellEnd"/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of the track in seconds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MusicTrack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name, String author, </w:t>
      </w:r>
      <w:proofErr w:type="spellStart"/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duration){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(duration &lt;= </w:t>
      </w:r>
      <w:r w:rsidRPr="004B3B4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 new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IllegalArgumentException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B3B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"Track's duration must be a positive number"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name;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author</w:t>
      </w:r>
      <w:proofErr w:type="spellEnd"/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author;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duration</w:t>
      </w:r>
      <w:proofErr w:type="spellEnd"/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duration;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@return 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author, name and style of the track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4B3B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className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getClass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author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4B3B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- "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4B3B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className.substring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B3B4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className.length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- </w:t>
      </w:r>
      <w:r w:rsidRPr="004B3B4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4B3B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")"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Compares current track and another one by style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>@</w:t>
      </w:r>
      <w:proofErr w:type="spellStart"/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>param</w:t>
      </w:r>
      <w:proofErr w:type="spellEnd"/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 w:eastAsia="ru-RU"/>
        </w:rPr>
        <w:t xml:space="preserve">track 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another track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4B3B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MusicTrack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track){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.getClass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track.getClass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@return 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duration of the track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getDuration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B3B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duration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4B3B49" w:rsidRDefault="004B3B49" w:rsidP="003E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B3B49" w:rsidRPr="004B3B49" w:rsidRDefault="004B3B49" w:rsidP="004B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Extends abstract music track and describes instrumental track.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@author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KindBlindMind</w:t>
      </w:r>
      <w:proofErr w:type="spellEnd"/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@version 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1.0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InstrumentalTrack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MusicTrack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InstrumentalTrack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name, String author, </w:t>
      </w:r>
      <w:proofErr w:type="spellStart"/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duration){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(name, author, duration);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4B3B49" w:rsidRDefault="004B3B49" w:rsidP="003E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B3B49" w:rsidRPr="004B3B49" w:rsidRDefault="004B3B49" w:rsidP="004B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Extends abstract music track and describes pop track.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@author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KindBlindMind</w:t>
      </w:r>
      <w:proofErr w:type="spellEnd"/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@version 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1.0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PopTrack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MusicTrack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PopTrack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name, String author, </w:t>
      </w:r>
      <w:proofErr w:type="spellStart"/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duration){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(name, author, duration);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}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4B3B49" w:rsidRDefault="004B3B49" w:rsidP="003E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A57E7" w:rsidRPr="00845B26" w:rsidRDefault="004B3B49" w:rsidP="00845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Extends abstract music track and describes rock track.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@author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KindBlindMind</w:t>
      </w:r>
      <w:proofErr w:type="spellEnd"/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</w:t>
      </w:r>
      <w:r w:rsidRPr="004B3B4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@version 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1.0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4B3B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RockTrack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MusicTrack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RockTrack</w:t>
      </w:r>
      <w:proofErr w:type="spellEnd"/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name, String author, </w:t>
      </w:r>
      <w:proofErr w:type="spellStart"/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duration){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B3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(name, author, duration);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B3B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bookmarkStart w:id="0" w:name="_GoBack"/>
      <w:bookmarkEnd w:id="0"/>
    </w:p>
    <w:sectPr w:rsidR="00FA57E7" w:rsidRPr="00845B26" w:rsidSect="00B15A1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0AB"/>
    <w:rsid w:val="00023128"/>
    <w:rsid w:val="000427D0"/>
    <w:rsid w:val="001F4C68"/>
    <w:rsid w:val="00254AFD"/>
    <w:rsid w:val="00334B64"/>
    <w:rsid w:val="003B050E"/>
    <w:rsid w:val="003E1EDA"/>
    <w:rsid w:val="004B3B49"/>
    <w:rsid w:val="006133CD"/>
    <w:rsid w:val="0064705E"/>
    <w:rsid w:val="00807772"/>
    <w:rsid w:val="00807C59"/>
    <w:rsid w:val="00845B26"/>
    <w:rsid w:val="00906D58"/>
    <w:rsid w:val="00A66B71"/>
    <w:rsid w:val="00B15A16"/>
    <w:rsid w:val="00B862FE"/>
    <w:rsid w:val="00CC40AB"/>
    <w:rsid w:val="00E5449B"/>
    <w:rsid w:val="00FA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CE46B"/>
  <w15:chartTrackingRefBased/>
  <w15:docId w15:val="{270B059E-0EE4-4B35-9620-9E739C10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C59"/>
    <w:pPr>
      <w:spacing w:before="120" w:after="120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A57E7"/>
    <w:pPr>
      <w:outlineLvl w:val="0"/>
    </w:pPr>
    <w:rPr>
      <w:b/>
      <w:sz w:val="32"/>
      <w:u w:val="single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57E7"/>
    <w:rPr>
      <w:rFonts w:ascii="Times New Roman" w:hAnsi="Times New Roman" w:cs="Times New Roman"/>
      <w:b/>
      <w:sz w:val="32"/>
      <w:u w:val="single"/>
    </w:rPr>
  </w:style>
  <w:style w:type="table" w:styleId="a3">
    <w:name w:val="Table Grid"/>
    <w:basedOn w:val="a1"/>
    <w:uiPriority w:val="39"/>
    <w:rsid w:val="00CC4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E1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1ED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&#1059;&#1095;&#1105;&#1073;&#1072;\!&#1059;&#1085;&#1080;&#1074;&#1077;&#1088;\&#1051;&#1072;&#1073;&#1086;&#1088;&#1072;&#1090;&#1086;&#1088;&#1085;&#1072;%20&#1079;%20&#1054;&#1054;&#105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AC070-019A-4882-B0B2-C374303A1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 з ООП</Template>
  <TotalTime>1</TotalTime>
  <Pages>7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bunka</dc:creator>
  <cp:keywords/>
  <dc:description/>
  <cp:lastModifiedBy>Варвара Молчанова</cp:lastModifiedBy>
  <cp:revision>3</cp:revision>
  <cp:lastPrinted>2018-03-31T20:54:00Z</cp:lastPrinted>
  <dcterms:created xsi:type="dcterms:W3CDTF">2018-05-21T21:29:00Z</dcterms:created>
  <dcterms:modified xsi:type="dcterms:W3CDTF">2018-05-21T21:30:00Z</dcterms:modified>
</cp:coreProperties>
</file>